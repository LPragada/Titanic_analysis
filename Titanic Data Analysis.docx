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88CFA" w14:textId="5AF56E8D" w:rsidR="00BA0E1A" w:rsidRDefault="00BA0E1A">
      <w:pPr>
        <w:pStyle w:val="Subtitle"/>
      </w:pPr>
    </w:p>
    <w:p w14:paraId="5775295D" w14:textId="1DE6FE6B" w:rsidR="00BA0E1A" w:rsidRDefault="00403CAC">
      <w:pPr>
        <w:pStyle w:val="Title"/>
      </w:pPr>
      <w:r>
        <w:t xml:space="preserve">Titanic </w:t>
      </w:r>
      <w:r w:rsidR="00C667F3">
        <w:t>Data</w:t>
      </w:r>
      <w:r>
        <w:t xml:space="preserve"> Analysis</w:t>
      </w:r>
    </w:p>
    <w:p w14:paraId="44C0A6C2" w14:textId="77777777" w:rsidR="00BA0E1A" w:rsidRDefault="00403CAC">
      <w:pPr>
        <w:pStyle w:val="Author"/>
      </w:pPr>
      <w:r>
        <w:t>Lalitha Pragada</w:t>
      </w:r>
    </w:p>
    <w:p w14:paraId="2DCA2F61" w14:textId="77777777" w:rsidR="00BA0E1A" w:rsidRDefault="00403CAC">
      <w:r w:rsidRPr="00403CAC">
        <w:rPr>
          <w:noProof/>
          <w:lang w:eastAsia="en-US"/>
        </w:rPr>
        <w:drawing>
          <wp:inline distT="0" distB="0" distL="0" distR="0" wp14:anchorId="1A3A7BDA" wp14:editId="50AE1550">
            <wp:extent cx="4229735" cy="198579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324" cy="200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59FB" w14:textId="77777777" w:rsidR="00403CAC" w:rsidRDefault="00403CAC" w:rsidP="00403C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en-US"/>
        </w:rPr>
      </w:pPr>
      <w:r w:rsidRPr="00403CAC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en-US"/>
        </w:rPr>
        <w:br/>
        <w:t>Requirements for submission:</w:t>
      </w:r>
    </w:p>
    <w:p w14:paraId="49F0BF6F" w14:textId="77777777" w:rsidR="00403CAC" w:rsidRPr="00403CAC" w:rsidRDefault="00403CAC" w:rsidP="00403C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en-US"/>
        </w:rPr>
      </w:pPr>
    </w:p>
    <w:p w14:paraId="33ECE994" w14:textId="77777777" w:rsidR="00403CAC" w:rsidRPr="00403CAC" w:rsidRDefault="00403CAC" w:rsidP="00403CAC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3CAC">
        <w:rPr>
          <w:rFonts w:ascii="Times New Roman" w:eastAsia="Times New Roman" w:hAnsi="Times New Roman" w:cs="Times New Roman"/>
          <w:color w:val="auto"/>
          <w:lang w:eastAsia="en-US"/>
        </w:rPr>
        <w:t>A PDF or HTML file containing your analysis. This file should include:</w:t>
      </w:r>
    </w:p>
    <w:p w14:paraId="22C9ADF5" w14:textId="77777777" w:rsidR="00403CAC" w:rsidRPr="00403CAC" w:rsidRDefault="00403CAC" w:rsidP="00403C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3CAC">
        <w:rPr>
          <w:rFonts w:ascii="Times New Roman" w:eastAsia="Times New Roman" w:hAnsi="Times New Roman" w:cs="Times New Roman"/>
          <w:color w:val="auto"/>
          <w:lang w:eastAsia="en-US"/>
        </w:rPr>
        <w:t>A note specifying which dataset you analyzed</w:t>
      </w:r>
    </w:p>
    <w:p w14:paraId="2E2345A7" w14:textId="77777777" w:rsidR="00403CAC" w:rsidRPr="00403CAC" w:rsidRDefault="00403CAC" w:rsidP="00403C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3CAC">
        <w:rPr>
          <w:rFonts w:ascii="Times New Roman" w:eastAsia="Times New Roman" w:hAnsi="Times New Roman" w:cs="Times New Roman"/>
          <w:color w:val="auto"/>
          <w:lang w:eastAsia="en-US"/>
        </w:rPr>
        <w:t>A statement of the question(s) you posed</w:t>
      </w:r>
    </w:p>
    <w:p w14:paraId="1A33F39C" w14:textId="77777777" w:rsidR="00403CAC" w:rsidRPr="00403CAC" w:rsidRDefault="00403CAC" w:rsidP="00403C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3CAC">
        <w:rPr>
          <w:rFonts w:ascii="Times New Roman" w:eastAsia="Times New Roman" w:hAnsi="Times New Roman" w:cs="Times New Roman"/>
          <w:color w:val="auto"/>
          <w:lang w:eastAsia="en-US"/>
        </w:rPr>
        <w:t>A description of what you did to investigate those questions</w:t>
      </w:r>
    </w:p>
    <w:p w14:paraId="56155647" w14:textId="77777777" w:rsidR="00403CAC" w:rsidRPr="00403CAC" w:rsidRDefault="00403CAC" w:rsidP="00403C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3CAC">
        <w:rPr>
          <w:rFonts w:ascii="Times New Roman" w:eastAsia="Times New Roman" w:hAnsi="Times New Roman" w:cs="Times New Roman"/>
          <w:color w:val="auto"/>
          <w:lang w:eastAsia="en-US"/>
        </w:rPr>
        <w:t>Documentation of any data wrangling you did</w:t>
      </w:r>
    </w:p>
    <w:p w14:paraId="0B9BBAE3" w14:textId="77777777" w:rsidR="00403CAC" w:rsidRPr="00403CAC" w:rsidRDefault="00403CAC" w:rsidP="00403C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3CAC">
        <w:rPr>
          <w:rFonts w:ascii="Times New Roman" w:eastAsia="Times New Roman" w:hAnsi="Times New Roman" w:cs="Times New Roman"/>
          <w:color w:val="auto"/>
          <w:lang w:eastAsia="en-US"/>
        </w:rPr>
        <w:t>Summary statistics and plots communicating your final results</w:t>
      </w:r>
    </w:p>
    <w:p w14:paraId="705D48D0" w14:textId="77777777" w:rsidR="00403CAC" w:rsidRPr="00403CAC" w:rsidRDefault="00403CAC" w:rsidP="00403CAC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3CAC">
        <w:rPr>
          <w:rFonts w:ascii="Times New Roman" w:eastAsia="Times New Roman" w:hAnsi="Symbol" w:cs="Times New Roman"/>
          <w:color w:val="auto"/>
          <w:lang w:eastAsia="en-US"/>
        </w:rPr>
        <w:t></w:t>
      </w:r>
      <w:r w:rsidRPr="00403CAC">
        <w:rPr>
          <w:rFonts w:ascii="Times New Roman" w:eastAsia="Times New Roman" w:hAnsi="Times New Roman" w:cs="Times New Roman"/>
          <w:color w:val="auto"/>
          <w:lang w:eastAsia="en-US"/>
        </w:rPr>
        <w:t xml:space="preserve">  If the code you used to perform your analysis is not included in the above, you can attach the code separately in </w:t>
      </w:r>
      <w:r w:rsidRPr="00403CAC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  <w:lang w:eastAsia="en-US"/>
        </w:rPr>
        <w:t>.py</w:t>
      </w:r>
      <w:r w:rsidRPr="00403CAC">
        <w:rPr>
          <w:rFonts w:ascii="Times New Roman" w:eastAsia="Times New Roman" w:hAnsi="Times New Roman" w:cs="Times New Roman"/>
          <w:color w:val="auto"/>
          <w:lang w:eastAsia="en-US"/>
        </w:rPr>
        <w:t> file(s).</w:t>
      </w:r>
    </w:p>
    <w:p w14:paraId="45BF562A" w14:textId="77777777" w:rsidR="00403CAC" w:rsidRPr="00403CAC" w:rsidRDefault="00403CAC" w:rsidP="00403CAC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403CAC">
        <w:rPr>
          <w:rFonts w:ascii="Times New Roman" w:eastAsia="Times New Roman" w:hAnsi="Symbol" w:cs="Times New Roman"/>
          <w:color w:val="auto"/>
          <w:lang w:eastAsia="en-US"/>
        </w:rPr>
        <w:t></w:t>
      </w:r>
      <w:r w:rsidRPr="00403CAC">
        <w:rPr>
          <w:rFonts w:ascii="Times New Roman" w:eastAsia="Times New Roman" w:hAnsi="Times New Roman" w:cs="Times New Roman"/>
          <w:color w:val="auto"/>
          <w:lang w:eastAsia="en-US"/>
        </w:rPr>
        <w:t xml:space="preserve">  A list of Web sites, books, forums, blog posts, github repositories, etc. that you referred to or used in creating your submission (add N/A if you did not use any such resources).</w:t>
      </w:r>
    </w:p>
    <w:p w14:paraId="78C90590" w14:textId="77777777" w:rsidR="00E56B9F" w:rsidRDefault="00E56B9F" w:rsidP="00403CAC">
      <w:pPr>
        <w:pStyle w:val="Heading1"/>
      </w:pPr>
    </w:p>
    <w:p w14:paraId="52E766B6" w14:textId="77777777" w:rsidR="00E56B9F" w:rsidRDefault="00E56B9F" w:rsidP="00403CAC">
      <w:pPr>
        <w:pStyle w:val="Heading1"/>
      </w:pPr>
    </w:p>
    <w:p w14:paraId="125C48A2" w14:textId="77777777" w:rsidR="00E56B9F" w:rsidRDefault="00E56B9F" w:rsidP="00403CAC">
      <w:pPr>
        <w:pStyle w:val="Heading1"/>
      </w:pPr>
    </w:p>
    <w:p w14:paraId="585953CF" w14:textId="77777777" w:rsidR="00A91159" w:rsidRDefault="00A91159" w:rsidP="00403CAC">
      <w:pPr>
        <w:pStyle w:val="Heading1"/>
      </w:pPr>
      <w:r>
        <w:t>Data Set Chosen:</w:t>
      </w:r>
    </w:p>
    <w:p w14:paraId="75F12222" w14:textId="77777777" w:rsidR="00A91159" w:rsidRPr="00A91159" w:rsidRDefault="00A91159" w:rsidP="00A91159">
      <w:pPr>
        <w:pStyle w:val="ListBullet"/>
        <w:rPr>
          <w:sz w:val="28"/>
          <w:szCs w:val="28"/>
        </w:rPr>
      </w:pPr>
      <w:r w:rsidRPr="00A91159">
        <w:rPr>
          <w:sz w:val="28"/>
          <w:szCs w:val="28"/>
        </w:rPr>
        <w:t xml:space="preserve">I picked to analyze the </w:t>
      </w:r>
      <w:r w:rsidRPr="00A91159">
        <w:rPr>
          <w:b/>
          <w:sz w:val="28"/>
          <w:szCs w:val="28"/>
        </w:rPr>
        <w:t>titanic</w:t>
      </w:r>
      <w:r w:rsidRPr="00A91159">
        <w:rPr>
          <w:sz w:val="28"/>
          <w:szCs w:val="28"/>
        </w:rPr>
        <w:t xml:space="preserve"> data to find out some facts about the tragedy.</w:t>
      </w:r>
    </w:p>
    <w:p w14:paraId="3EB76ECF" w14:textId="77777777" w:rsidR="00A91159" w:rsidRPr="00A91159" w:rsidRDefault="00A91159" w:rsidP="00A91159"/>
    <w:p w14:paraId="1E22C9CD" w14:textId="77777777" w:rsidR="00403CAC" w:rsidRPr="00403CAC" w:rsidRDefault="00403CAC" w:rsidP="000D1351">
      <w:pPr>
        <w:pStyle w:val="Subtitle"/>
      </w:pPr>
      <w:r w:rsidRPr="000D1351">
        <w:rPr>
          <w:sz w:val="36"/>
          <w:szCs w:val="36"/>
        </w:rPr>
        <w:t>Questions</w:t>
      </w:r>
      <w:r>
        <w:t>:</w:t>
      </w:r>
    </w:p>
    <w:p w14:paraId="37A485B4" w14:textId="77777777" w:rsidR="00BA0E1A" w:rsidRDefault="00A91159" w:rsidP="000D1351">
      <w:pPr>
        <w:pStyle w:val="ListParagraph"/>
        <w:numPr>
          <w:ilvl w:val="0"/>
          <w:numId w:val="20"/>
        </w:numPr>
      </w:pPr>
      <w:r>
        <w:t>How many were survived from the given data set?</w:t>
      </w:r>
    </w:p>
    <w:p w14:paraId="3DAA2820" w14:textId="77777777" w:rsidR="00A91159" w:rsidRDefault="00A91159" w:rsidP="000D1351">
      <w:pPr>
        <w:pStyle w:val="ListParagraph"/>
        <w:numPr>
          <w:ilvl w:val="0"/>
          <w:numId w:val="20"/>
        </w:numPr>
      </w:pPr>
      <w:r>
        <w:t>How many were male and female?</w:t>
      </w:r>
    </w:p>
    <w:p w14:paraId="43D23661" w14:textId="77777777" w:rsidR="00A91159" w:rsidRDefault="00A91159" w:rsidP="000D1351">
      <w:pPr>
        <w:pStyle w:val="ListParagraph"/>
        <w:numPr>
          <w:ilvl w:val="0"/>
          <w:numId w:val="20"/>
        </w:numPr>
      </w:pPr>
      <w:r>
        <w:t xml:space="preserve">Was male population </w:t>
      </w:r>
      <w:r w:rsidR="005F6CB2">
        <w:t>survived</w:t>
      </w:r>
      <w:r>
        <w:t xml:space="preserve"> more or female?</w:t>
      </w:r>
    </w:p>
    <w:p w14:paraId="727D1083" w14:textId="77777777" w:rsidR="00A91159" w:rsidRDefault="00A91159" w:rsidP="000D1351">
      <w:pPr>
        <w:pStyle w:val="ListParagraph"/>
        <w:numPr>
          <w:ilvl w:val="0"/>
          <w:numId w:val="20"/>
        </w:numPr>
      </w:pPr>
      <w:r>
        <w:t>What was the average of people travelling and what was the average age of the survivors?</w:t>
      </w:r>
    </w:p>
    <w:p w14:paraId="42EF534C" w14:textId="77777777" w:rsidR="00A91159" w:rsidRDefault="00A91159" w:rsidP="000D1351">
      <w:pPr>
        <w:pStyle w:val="ListParagraph"/>
        <w:numPr>
          <w:ilvl w:val="0"/>
          <w:numId w:val="20"/>
        </w:numPr>
      </w:pPr>
      <w:r>
        <w:t>Were the families (with siblings/spouses or parents/children)</w:t>
      </w:r>
      <w:r w:rsidR="005F6CB2" w:rsidRPr="005F6CB2">
        <w:t xml:space="preserve"> </w:t>
      </w:r>
      <w:r w:rsidR="005F6CB2">
        <w:t>or elders or kids</w:t>
      </w:r>
      <w:r>
        <w:t xml:space="preserve"> tried to be </w:t>
      </w:r>
      <w:r w:rsidR="005F6CB2">
        <w:t>saved</w:t>
      </w:r>
      <w:r>
        <w:t xml:space="preserve"> more?</w:t>
      </w:r>
    </w:p>
    <w:p w14:paraId="725B5F0D" w14:textId="77777777" w:rsidR="00A91159" w:rsidRDefault="00A91159" w:rsidP="000D1351">
      <w:pPr>
        <w:pStyle w:val="ListParagraph"/>
        <w:numPr>
          <w:ilvl w:val="0"/>
          <w:numId w:val="20"/>
        </w:numPr>
      </w:pPr>
      <w:r>
        <w:t xml:space="preserve">What was the average traveler size in each Class and was there any significance to see if a specific class people were </w:t>
      </w:r>
      <w:r w:rsidR="005F6CB2">
        <w:t>most of the survivors</w:t>
      </w:r>
      <w:r>
        <w:t>?</w:t>
      </w:r>
    </w:p>
    <w:p w14:paraId="365A6AC3" w14:textId="77777777" w:rsidR="00BA0E1A" w:rsidRDefault="00A91159">
      <w:pPr>
        <w:pStyle w:val="Heading2"/>
      </w:pPr>
      <w:r>
        <w:t>Data Wrangling:</w:t>
      </w:r>
    </w:p>
    <w:p w14:paraId="45BE8A30" w14:textId="77777777" w:rsidR="00BA0E1A" w:rsidRDefault="00A91159" w:rsidP="000D1351">
      <w:pPr>
        <w:pStyle w:val="ListParagraph"/>
        <w:numPr>
          <w:ilvl w:val="0"/>
          <w:numId w:val="20"/>
        </w:numPr>
      </w:pPr>
      <w:r>
        <w:t>The total number of passengers from the given set was first collected.</w:t>
      </w:r>
    </w:p>
    <w:p w14:paraId="39C83AFD" w14:textId="77777777" w:rsidR="00A91159" w:rsidRDefault="00A91159" w:rsidP="000D1351">
      <w:pPr>
        <w:pStyle w:val="ListParagraph"/>
        <w:numPr>
          <w:ilvl w:val="0"/>
          <w:numId w:val="20"/>
        </w:numPr>
      </w:pPr>
      <w:r>
        <w:t>Then I looked at the total number of passengers who were survived.</w:t>
      </w:r>
    </w:p>
    <w:p w14:paraId="518BD6CC" w14:textId="77777777" w:rsidR="00A91159" w:rsidRDefault="00A91159" w:rsidP="000D1351">
      <w:pPr>
        <w:pStyle w:val="ListParagraph"/>
        <w:numPr>
          <w:ilvl w:val="0"/>
          <w:numId w:val="20"/>
        </w:numPr>
      </w:pPr>
      <w:r>
        <w:t>From them, I got the total number of male passengers and there by the total female.</w:t>
      </w:r>
    </w:p>
    <w:p w14:paraId="7CBC369C" w14:textId="77777777" w:rsidR="00A91159" w:rsidRDefault="00A91159" w:rsidP="000D1351">
      <w:pPr>
        <w:pStyle w:val="ListParagraph"/>
        <w:numPr>
          <w:ilvl w:val="0"/>
          <w:numId w:val="20"/>
        </w:numPr>
      </w:pPr>
      <w:r>
        <w:t>Also, I tried to get the number of passengers in each Class.</w:t>
      </w:r>
    </w:p>
    <w:p w14:paraId="5B87EB17" w14:textId="77777777" w:rsidR="00A91159" w:rsidRDefault="00A91159" w:rsidP="000D1351">
      <w:pPr>
        <w:pStyle w:val="ListParagraph"/>
        <w:numPr>
          <w:ilvl w:val="0"/>
          <w:numId w:val="20"/>
        </w:numPr>
      </w:pPr>
      <w:r>
        <w:t>Then the no. of passengers who had some sort of family travelling with them. I also looked at them per Class.</w:t>
      </w:r>
    </w:p>
    <w:p w14:paraId="0852CB44" w14:textId="77777777" w:rsidR="00BA0E1A" w:rsidRDefault="007916B8" w:rsidP="000D1351">
      <w:pPr>
        <w:pStyle w:val="ListParagraph"/>
        <w:numPr>
          <w:ilvl w:val="0"/>
          <w:numId w:val="20"/>
        </w:numPr>
      </w:pPr>
      <w:r>
        <w:t>I calculated the average survivor’s age and the age of the maximum survivors.</w:t>
      </w:r>
    </w:p>
    <w:p w14:paraId="6B4CB77B" w14:textId="77777777" w:rsidR="00403CAC" w:rsidRDefault="000D1351">
      <w:r>
        <w:t>--- All of this analysis is included in the ipython – HTML document.</w:t>
      </w:r>
    </w:p>
    <w:p w14:paraId="795B33A2" w14:textId="77777777" w:rsidR="00E56B9F" w:rsidRDefault="00E56B9F" w:rsidP="000D1351">
      <w:pPr>
        <w:pStyle w:val="Heading2"/>
      </w:pPr>
    </w:p>
    <w:p w14:paraId="7927EA55" w14:textId="77777777" w:rsidR="000D1351" w:rsidRDefault="000D1351" w:rsidP="000D1351">
      <w:pPr>
        <w:pStyle w:val="Heading2"/>
      </w:pPr>
      <w:r>
        <w:t>Conclusions:</w:t>
      </w:r>
    </w:p>
    <w:p w14:paraId="0B55BA70" w14:textId="77777777" w:rsidR="005F6CB2" w:rsidRDefault="000D1351" w:rsidP="005F6CB2">
      <w:pPr>
        <w:pStyle w:val="ListParagraph"/>
        <w:numPr>
          <w:ilvl w:val="0"/>
          <w:numId w:val="21"/>
        </w:numPr>
      </w:pPr>
      <w:r>
        <w:t xml:space="preserve">I find that more female passengers were saved than male. (more than half of the survivors were female.) </w:t>
      </w:r>
    </w:p>
    <w:p w14:paraId="72DE2264" w14:textId="77777777" w:rsidR="000D1351" w:rsidRDefault="000D1351" w:rsidP="005F6CB2">
      <w:pPr>
        <w:pStyle w:val="ListParagraph"/>
        <w:numPr>
          <w:ilvl w:val="0"/>
          <w:numId w:val="22"/>
        </w:numPr>
      </w:pPr>
      <w:r>
        <w:t>233 were female and 109 were male survivors.</w:t>
      </w:r>
    </w:p>
    <w:p w14:paraId="4EDA5003" w14:textId="77777777" w:rsidR="000D1351" w:rsidRDefault="000D1351" w:rsidP="005F6CB2">
      <w:pPr>
        <w:pStyle w:val="ListParagraph"/>
        <w:numPr>
          <w:ilvl w:val="0"/>
          <w:numId w:val="21"/>
        </w:numPr>
        <w:spacing w:after="0"/>
      </w:pPr>
      <w:r>
        <w:t>There was no significance about the Class they were travelling in.</w:t>
      </w:r>
    </w:p>
    <w:p w14:paraId="283C5C55" w14:textId="77777777" w:rsidR="005F6CB2" w:rsidRPr="005F6CB2" w:rsidRDefault="005F6CB2" w:rsidP="005F6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textAlignment w:val="baseline"/>
        <w:rPr>
          <w:rFonts w:ascii="Courier" w:hAnsi="Courier" w:cs="Courier New"/>
          <w:color w:val="000000"/>
          <w:sz w:val="21"/>
          <w:szCs w:val="21"/>
          <w:lang w:eastAsia="en-US"/>
        </w:rPr>
      </w:pPr>
      <w:r w:rsidRPr="005F6CB2">
        <w:rPr>
          <w:rFonts w:ascii="Courier" w:hAnsi="Courier" w:cs="Courier New"/>
          <w:color w:val="000000"/>
          <w:sz w:val="21"/>
          <w:szCs w:val="21"/>
          <w:lang w:eastAsia="en-US"/>
        </w:rPr>
        <w:t>Pclass</w:t>
      </w:r>
      <w:r>
        <w:rPr>
          <w:rFonts w:ascii="Courier" w:hAnsi="Courier" w:cs="Courier New"/>
          <w:color w:val="000000"/>
          <w:sz w:val="21"/>
          <w:szCs w:val="21"/>
          <w:lang w:eastAsia="en-US"/>
        </w:rPr>
        <w:t xml:space="preserve"> Survived</w:t>
      </w:r>
    </w:p>
    <w:p w14:paraId="2EAEE92B" w14:textId="77777777" w:rsidR="005F6CB2" w:rsidRPr="005F6CB2" w:rsidRDefault="005F6CB2" w:rsidP="005F6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textAlignment w:val="baseline"/>
        <w:rPr>
          <w:rFonts w:ascii="Courier" w:hAnsi="Courier" w:cs="Courier New"/>
          <w:color w:val="000000"/>
          <w:sz w:val="21"/>
          <w:szCs w:val="21"/>
          <w:lang w:eastAsia="en-US"/>
        </w:rPr>
      </w:pPr>
      <w:r w:rsidRPr="005F6CB2">
        <w:rPr>
          <w:rFonts w:ascii="Courier" w:hAnsi="Courier" w:cs="Courier New"/>
          <w:color w:val="000000"/>
          <w:sz w:val="21"/>
          <w:szCs w:val="21"/>
          <w:lang w:eastAsia="en-US"/>
        </w:rPr>
        <w:t xml:space="preserve">1    </w:t>
      </w:r>
      <w:r>
        <w:rPr>
          <w:rFonts w:ascii="Courier" w:hAnsi="Courier" w:cs="Courier New"/>
          <w:color w:val="000000"/>
          <w:sz w:val="21"/>
          <w:szCs w:val="21"/>
          <w:lang w:eastAsia="en-US"/>
        </w:rPr>
        <w:tab/>
      </w:r>
      <w:r w:rsidRPr="005F6CB2">
        <w:rPr>
          <w:rFonts w:ascii="Courier" w:hAnsi="Courier" w:cs="Courier New"/>
          <w:color w:val="000000"/>
          <w:sz w:val="21"/>
          <w:szCs w:val="21"/>
          <w:lang w:eastAsia="en-US"/>
        </w:rPr>
        <w:t>136</w:t>
      </w:r>
    </w:p>
    <w:p w14:paraId="0733EA9F" w14:textId="77777777" w:rsidR="005F6CB2" w:rsidRPr="005F6CB2" w:rsidRDefault="005F6CB2" w:rsidP="005F6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/>
        <w:textAlignment w:val="baseline"/>
        <w:rPr>
          <w:rFonts w:ascii="Courier" w:hAnsi="Courier" w:cs="Courier New"/>
          <w:color w:val="000000"/>
          <w:sz w:val="21"/>
          <w:szCs w:val="21"/>
          <w:lang w:eastAsia="en-US"/>
        </w:rPr>
      </w:pPr>
      <w:r w:rsidRPr="005F6CB2">
        <w:rPr>
          <w:rFonts w:ascii="Courier" w:hAnsi="Courier" w:cs="Courier New"/>
          <w:color w:val="000000"/>
          <w:sz w:val="21"/>
          <w:szCs w:val="21"/>
          <w:lang w:eastAsia="en-US"/>
        </w:rPr>
        <w:t xml:space="preserve">2     </w:t>
      </w:r>
      <w:r>
        <w:rPr>
          <w:rFonts w:ascii="Courier" w:hAnsi="Courier" w:cs="Courier New"/>
          <w:color w:val="000000"/>
          <w:sz w:val="21"/>
          <w:szCs w:val="21"/>
          <w:lang w:eastAsia="en-US"/>
        </w:rPr>
        <w:tab/>
      </w:r>
      <w:r w:rsidRPr="005F6CB2">
        <w:rPr>
          <w:rFonts w:ascii="Courier" w:hAnsi="Courier" w:cs="Courier New"/>
          <w:color w:val="000000"/>
          <w:sz w:val="21"/>
          <w:szCs w:val="21"/>
          <w:lang w:eastAsia="en-US"/>
        </w:rPr>
        <w:t>87</w:t>
      </w:r>
    </w:p>
    <w:p w14:paraId="6DBC7AA0" w14:textId="77777777" w:rsidR="005F6CB2" w:rsidRDefault="005F6CB2" w:rsidP="005F6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Courier" w:hAnsi="Courier" w:cs="Courier New"/>
          <w:color w:val="000000"/>
          <w:sz w:val="21"/>
          <w:szCs w:val="21"/>
          <w:lang w:eastAsia="en-US"/>
        </w:rPr>
      </w:pPr>
      <w:r w:rsidRPr="005F6CB2">
        <w:rPr>
          <w:rFonts w:ascii="Courier" w:hAnsi="Courier" w:cs="Courier New"/>
          <w:color w:val="000000"/>
          <w:sz w:val="21"/>
          <w:szCs w:val="21"/>
          <w:lang w:eastAsia="en-US"/>
        </w:rPr>
        <w:t xml:space="preserve">3    </w:t>
      </w:r>
      <w:r>
        <w:rPr>
          <w:rFonts w:ascii="Courier" w:hAnsi="Courier" w:cs="Courier New"/>
          <w:color w:val="000000"/>
          <w:sz w:val="21"/>
          <w:szCs w:val="21"/>
          <w:lang w:eastAsia="en-US"/>
        </w:rPr>
        <w:tab/>
      </w:r>
      <w:r w:rsidRPr="005F6CB2">
        <w:rPr>
          <w:rFonts w:ascii="Courier" w:hAnsi="Courier" w:cs="Courier New"/>
          <w:color w:val="000000"/>
          <w:sz w:val="21"/>
          <w:szCs w:val="21"/>
          <w:lang w:eastAsia="en-US"/>
        </w:rPr>
        <w:t>119</w:t>
      </w:r>
    </w:p>
    <w:p w14:paraId="72B9340C" w14:textId="77777777" w:rsidR="005F6CB2" w:rsidRDefault="005F6CB2" w:rsidP="005F6CB2">
      <w:pPr>
        <w:pStyle w:val="ListParagraph"/>
        <w:numPr>
          <w:ilvl w:val="0"/>
          <w:numId w:val="21"/>
        </w:numPr>
        <w:spacing w:after="0"/>
      </w:pPr>
      <w:r w:rsidRPr="005F6CB2">
        <w:t xml:space="preserve">I also find that single passengers were among the most survivors. Passengers travelling with kids, parents or siblings or spouses were least of the total survivors. </w:t>
      </w:r>
    </w:p>
    <w:p w14:paraId="460EAE2A" w14:textId="77777777" w:rsidR="00283C5E" w:rsidRPr="00283C5E" w:rsidRDefault="00AA43DE" w:rsidP="00283C5E">
      <w:pPr>
        <w:pStyle w:val="ListParagraph"/>
        <w:numPr>
          <w:ilvl w:val="0"/>
          <w:numId w:val="21"/>
        </w:numPr>
      </w:pPr>
      <w:r>
        <w:t xml:space="preserve">Average survivor’s age is </w:t>
      </w:r>
      <w:r w:rsidR="00283C5E" w:rsidRPr="00283C5E">
        <w:t>28.3436896552</w:t>
      </w:r>
      <w:r w:rsidR="00283C5E">
        <w:t xml:space="preserve">. </w:t>
      </w:r>
    </w:p>
    <w:p w14:paraId="79D391D0" w14:textId="3AD8C450" w:rsidR="005F6CB2" w:rsidRDefault="00283C5E" w:rsidP="00E56B9F">
      <w:pPr>
        <w:pStyle w:val="ListParagraph"/>
        <w:spacing w:after="0"/>
      </w:pPr>
      <w:r>
        <w:t>It also does not show that elders or kids were among the most survivors.</w:t>
      </w:r>
    </w:p>
    <w:p w14:paraId="28F011A6" w14:textId="77777777" w:rsidR="00E56B9F" w:rsidRPr="000D1351" w:rsidRDefault="00E56B9F" w:rsidP="00E56B9F">
      <w:pPr>
        <w:pStyle w:val="ListParagraph"/>
        <w:spacing w:after="0"/>
      </w:pPr>
      <w:bookmarkStart w:id="0" w:name="_GoBack"/>
      <w:bookmarkEnd w:id="0"/>
    </w:p>
    <w:p w14:paraId="448DC8BB" w14:textId="77777777" w:rsidR="000D1351" w:rsidRDefault="000D1351"/>
    <w:p w14:paraId="0E5A84A1" w14:textId="77777777" w:rsidR="00403CAC" w:rsidRPr="00403CAC" w:rsidRDefault="00403CAC" w:rsidP="00403CAC">
      <w:pPr>
        <w:rPr>
          <w:b/>
          <w:u w:val="single"/>
        </w:rPr>
      </w:pPr>
      <w:r w:rsidRPr="00403CAC">
        <w:rPr>
          <w:b/>
          <w:u w:val="single"/>
        </w:rPr>
        <w:t>Reference</w:t>
      </w:r>
      <w:r>
        <w:rPr>
          <w:b/>
          <w:u w:val="single"/>
        </w:rPr>
        <w:t>s</w:t>
      </w:r>
      <w:r w:rsidRPr="00403CAC">
        <w:rPr>
          <w:b/>
          <w:u w:val="single"/>
        </w:rPr>
        <w:t>:</w:t>
      </w:r>
    </w:p>
    <w:p w14:paraId="419ECE09" w14:textId="77777777" w:rsidR="00403CAC" w:rsidRDefault="00403CAC" w:rsidP="00403CAC">
      <w:pPr>
        <w:pStyle w:val="ListParagraph"/>
        <w:numPr>
          <w:ilvl w:val="0"/>
          <w:numId w:val="18"/>
        </w:numPr>
        <w:spacing w:after="0" w:line="240" w:lineRule="auto"/>
      </w:pPr>
      <w:r>
        <w:t>All the videos from my Udacity – Intro to Data Analysis Course ( Mainly and importantly)</w:t>
      </w:r>
    </w:p>
    <w:p w14:paraId="0452F5EE" w14:textId="77777777" w:rsidR="00403CAC" w:rsidRDefault="00403CAC" w:rsidP="00403CAC">
      <w:pPr>
        <w:pStyle w:val="ListParagraph"/>
        <w:numPr>
          <w:ilvl w:val="0"/>
          <w:numId w:val="18"/>
        </w:numPr>
        <w:spacing w:after="0" w:line="240" w:lineRule="auto"/>
      </w:pPr>
      <w:hyperlink r:id="rId9" w:history="1">
        <w:r w:rsidRPr="00EC3C1A">
          <w:rPr>
            <w:rStyle w:val="Hyperlink"/>
          </w:rPr>
          <w:t>https://www.kaggle.com/c/titanic/data</w:t>
        </w:r>
      </w:hyperlink>
    </w:p>
    <w:p w14:paraId="7DB169F3" w14:textId="77777777" w:rsidR="00403CAC" w:rsidRDefault="00403CAC"/>
    <w:sectPr w:rsidR="00403CAC">
      <w:footerReference w:type="default" r:id="rId10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BD534" w14:textId="77777777" w:rsidR="008D376D" w:rsidRDefault="008D376D">
      <w:pPr>
        <w:spacing w:after="0" w:line="240" w:lineRule="auto"/>
      </w:pPr>
      <w:r>
        <w:separator/>
      </w:r>
    </w:p>
    <w:p w14:paraId="67EF213A" w14:textId="77777777" w:rsidR="008D376D" w:rsidRDefault="008D376D"/>
    <w:p w14:paraId="5BDA9924" w14:textId="77777777" w:rsidR="008D376D" w:rsidRDefault="008D376D"/>
  </w:endnote>
  <w:endnote w:type="continuationSeparator" w:id="0">
    <w:p w14:paraId="51DA6AAB" w14:textId="77777777" w:rsidR="008D376D" w:rsidRDefault="008D376D">
      <w:pPr>
        <w:spacing w:after="0" w:line="240" w:lineRule="auto"/>
      </w:pPr>
      <w:r>
        <w:continuationSeparator/>
      </w:r>
    </w:p>
    <w:p w14:paraId="433AF9DD" w14:textId="77777777" w:rsidR="008D376D" w:rsidRDefault="008D376D"/>
    <w:p w14:paraId="489061A9" w14:textId="77777777" w:rsidR="008D376D" w:rsidRDefault="008D37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A8832" w14:textId="77777777" w:rsidR="00BA0E1A" w:rsidRDefault="008D376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B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12670" w14:textId="77777777" w:rsidR="008D376D" w:rsidRDefault="008D376D">
      <w:pPr>
        <w:spacing w:after="0" w:line="240" w:lineRule="auto"/>
      </w:pPr>
      <w:r>
        <w:separator/>
      </w:r>
    </w:p>
    <w:p w14:paraId="0A2C5183" w14:textId="77777777" w:rsidR="008D376D" w:rsidRDefault="008D376D"/>
    <w:p w14:paraId="613FB241" w14:textId="77777777" w:rsidR="008D376D" w:rsidRDefault="008D376D"/>
  </w:footnote>
  <w:footnote w:type="continuationSeparator" w:id="0">
    <w:p w14:paraId="7ED0324A" w14:textId="77777777" w:rsidR="008D376D" w:rsidRDefault="008D376D">
      <w:pPr>
        <w:spacing w:after="0" w:line="240" w:lineRule="auto"/>
      </w:pPr>
      <w:r>
        <w:continuationSeparator/>
      </w:r>
    </w:p>
    <w:p w14:paraId="14263327" w14:textId="77777777" w:rsidR="008D376D" w:rsidRDefault="008D376D"/>
    <w:p w14:paraId="188512CC" w14:textId="77777777" w:rsidR="008D376D" w:rsidRDefault="008D376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748C1"/>
    <w:multiLevelType w:val="hybridMultilevel"/>
    <w:tmpl w:val="92D4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C5F07"/>
    <w:multiLevelType w:val="hybridMultilevel"/>
    <w:tmpl w:val="E4006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4C7EE8"/>
    <w:multiLevelType w:val="hybridMultilevel"/>
    <w:tmpl w:val="D598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A3996"/>
    <w:multiLevelType w:val="hybridMultilevel"/>
    <w:tmpl w:val="E4261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445DC9"/>
    <w:multiLevelType w:val="multilevel"/>
    <w:tmpl w:val="4CE8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9"/>
  </w:num>
  <w:num w:numId="17">
    <w:abstractNumId w:val="20"/>
  </w:num>
  <w:num w:numId="18">
    <w:abstractNumId w:val="10"/>
  </w:num>
  <w:num w:numId="19">
    <w:abstractNumId w:val="16"/>
  </w:num>
  <w:num w:numId="20">
    <w:abstractNumId w:val="15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AC"/>
    <w:rsid w:val="000D1351"/>
    <w:rsid w:val="00283C5E"/>
    <w:rsid w:val="00403CAC"/>
    <w:rsid w:val="005F6CB2"/>
    <w:rsid w:val="007916B8"/>
    <w:rsid w:val="008D376D"/>
    <w:rsid w:val="00A91159"/>
    <w:rsid w:val="00AA43DE"/>
    <w:rsid w:val="00BA0E1A"/>
    <w:rsid w:val="00C667F3"/>
    <w:rsid w:val="00E5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F9B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customStyle="1" w:styleId="apple-converted-space">
    <w:name w:val="apple-converted-space"/>
    <w:basedOn w:val="DefaultParagraphFont"/>
    <w:rsid w:val="00403CAC"/>
  </w:style>
  <w:style w:type="character" w:styleId="HTMLCode">
    <w:name w:val="HTML Code"/>
    <w:basedOn w:val="DefaultParagraphFont"/>
    <w:uiPriority w:val="99"/>
    <w:semiHidden/>
    <w:unhideWhenUsed/>
    <w:rsid w:val="00403CAC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403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CAC"/>
    <w:rPr>
      <w:color w:val="5E9EA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CB2"/>
    <w:rPr>
      <w:rFonts w:ascii="Courier New" w:hAnsi="Courier New" w:cs="Courier New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12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40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6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yperlink" Target="https://www.kaggle.com/c/titanic/data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95"/>
    <w:rsid w:val="00FE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CCF4E03348F54BB0ED3D8575B20573">
    <w:name w:val="3BCCF4E03348F54BB0ED3D8575B20573"/>
  </w:style>
  <w:style w:type="paragraph" w:customStyle="1" w:styleId="741A44B96AA82E49A0CBB12B126D97AA">
    <w:name w:val="741A44B96AA82E49A0CBB12B126D97AA"/>
  </w:style>
  <w:style w:type="paragraph" w:customStyle="1" w:styleId="962D8061D52C1A4695BFEAB0AF7C7F3D">
    <w:name w:val="962D8061D52C1A4695BFEAB0AF7C7F3D"/>
  </w:style>
  <w:style w:type="paragraph" w:customStyle="1" w:styleId="1253CCB79E1DEB48B6729A5E4AF3146D">
    <w:name w:val="1253CCB79E1DEB48B6729A5E4AF3146D"/>
  </w:style>
  <w:style w:type="paragraph" w:customStyle="1" w:styleId="79B31FB2A73F264B8C05703D57DC80FB">
    <w:name w:val="79B31FB2A73F264B8C05703D57DC80FB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F5DD530BF0D2684EAE6431D6FB53EDBE">
    <w:name w:val="F5DD530BF0D2684EAE6431D6FB53EDBE"/>
  </w:style>
  <w:style w:type="paragraph" w:customStyle="1" w:styleId="E8BE0A78900E36469F459DCC1ED90F21">
    <w:name w:val="E8BE0A78900E36469F459DCC1ED90F21"/>
  </w:style>
  <w:style w:type="paragraph" w:customStyle="1" w:styleId="504731E14A7F1B48A31E5D8C4DDB3407">
    <w:name w:val="504731E14A7F1B48A31E5D8C4DDB3407"/>
  </w:style>
  <w:style w:type="paragraph" w:customStyle="1" w:styleId="06B9D452069FFB4C82CF0F7933BC68BF">
    <w:name w:val="06B9D452069FFB4C82CF0F7933BC68BF"/>
  </w:style>
  <w:style w:type="paragraph" w:customStyle="1" w:styleId="8FB84CCE8BD6EF40B513B0555F37A600">
    <w:name w:val="8FB84CCE8BD6EF40B513B0555F37A600"/>
  </w:style>
  <w:style w:type="paragraph" w:customStyle="1" w:styleId="22345D5F47F6DB4FB6C592615D6124B7">
    <w:name w:val="22345D5F47F6DB4FB6C592615D6124B7"/>
  </w:style>
  <w:style w:type="paragraph" w:customStyle="1" w:styleId="1A92F4DA6ABD7C4FAED2D028755FEAD1">
    <w:name w:val="1A92F4DA6ABD7C4FAED2D028755FEAD1"/>
  </w:style>
  <w:style w:type="paragraph" w:customStyle="1" w:styleId="AD18DD0CF25B0C4D9F88356411AA7D0F">
    <w:name w:val="AD18DD0CF25B0C4D9F88356411AA7D0F"/>
  </w:style>
  <w:style w:type="paragraph" w:customStyle="1" w:styleId="19E5F703F4B2204FB636978E497C9D47">
    <w:name w:val="19E5F703F4B2204FB636978E497C9D47"/>
  </w:style>
  <w:style w:type="paragraph" w:customStyle="1" w:styleId="7E2403D32A70A940A7466DC46910242A">
    <w:name w:val="7E2403D32A70A940A7466DC46910242A"/>
  </w:style>
  <w:style w:type="paragraph" w:customStyle="1" w:styleId="86F2E485795C9D49BD9D04B4CCBCDA80">
    <w:name w:val="86F2E485795C9D49BD9D04B4CCBCDA80"/>
  </w:style>
  <w:style w:type="paragraph" w:customStyle="1" w:styleId="1BA9EDF4A1EB364686CE2E58B682A49D">
    <w:name w:val="1BA9EDF4A1EB364686CE2E58B682A49D"/>
  </w:style>
  <w:style w:type="paragraph" w:customStyle="1" w:styleId="DA9BB231D7C2194B9F2B63A09A7DF457">
    <w:name w:val="DA9BB231D7C2194B9F2B63A09A7DF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3A2687-95E3-F641-BD5F-DBCB34EB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48</TotalTime>
  <Pages>3</Pages>
  <Words>386</Words>
  <Characters>2203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Karunakaran Pragada</dc:creator>
  <cp:keywords/>
  <dc:description/>
  <cp:lastModifiedBy>Karunakaran Pragada</cp:lastModifiedBy>
  <cp:revision>11</cp:revision>
  <dcterms:created xsi:type="dcterms:W3CDTF">2016-01-26T03:41:00Z</dcterms:created>
  <dcterms:modified xsi:type="dcterms:W3CDTF">2016-01-26T05:26:00Z</dcterms:modified>
</cp:coreProperties>
</file>